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868" w:rsidRDefault="00F13868" w:rsidP="0090365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4pt;margin-top:-9pt;width:99pt;height:90pt;z-index:251658240" fillcolor="#fc0">
            <v:textbox style="mso-next-textbox:#_x0000_s1026">
              <w:txbxContent>
                <w:p w:rsidR="00F13868" w:rsidRDefault="00F13868">
                  <w:r>
                    <w:t>Textbox Gold</w:t>
                  </w:r>
                </w:p>
                <w:p w:rsidR="00F13868" w:rsidRDefault="00F13868"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57pt;height:57pt" filled="t" fillcolor="#396">
                        <v:imagedata r:id="rId4" o:title=""/>
                      </v:shape>
                    </w:pict>
                  </w:r>
                </w:p>
              </w:txbxContent>
            </v:textbox>
            <w10:wrap type="square"/>
          </v:shape>
        </w:pict>
      </w:r>
    </w:p>
    <w:p w:rsidR="00F13868" w:rsidRDefault="00F13868" w:rsidP="00903655">
      <w:r>
        <w:t>zOrder</w:t>
      </w:r>
    </w:p>
    <w:p w:rsidR="00F13868" w:rsidRDefault="00F13868">
      <w:r>
        <w:rPr>
          <w:noProof/>
        </w:rPr>
        <w:pict>
          <v:shape id="_x0000_s1027" type="#_x0000_t202" style="position:absolute;margin-left:81pt;margin-top:-7.3pt;width:99pt;height:81pt;z-index:251659264" fillcolor="#0cf">
            <v:textbox style="mso-next-textbox:#_x0000_s1027">
              <w:txbxContent>
                <w:p w:rsidR="00F13868" w:rsidRDefault="00F13868">
                  <w:r>
                    <w:t>Textbox Blue</w:t>
                  </w:r>
                </w:p>
                <w:p w:rsidR="00F13868" w:rsidRDefault="00F13868">
                  <w:r>
                    <w:pict>
                      <v:shape id="_x0000_i1028" type="#_x0000_t75" style="width:65.25pt;height:65.25pt">
                        <v:imagedata r:id="rId5" o:title=""/>
                      </v:shape>
                    </w:pict>
                  </w:r>
                </w:p>
              </w:txbxContent>
            </v:textbox>
            <w10:wrap type="square"/>
          </v:shape>
        </w:pict>
      </w:r>
    </w:p>
    <w:sectPr w:rsidR="00F13868" w:rsidSect="000D6BCB">
      <w:pgSz w:w="8392" w:h="5954" w:orient="landscape" w:code="70"/>
      <w:pgMar w:top="1797" w:right="1440" w:bottom="1797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stylePaneFormatFilter w:val="3F01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6BCB"/>
    <w:rsid w:val="000254AF"/>
    <w:rsid w:val="000D6BCB"/>
    <w:rsid w:val="000E40FA"/>
    <w:rsid w:val="006A1011"/>
    <w:rsid w:val="006C3CCF"/>
    <w:rsid w:val="00903655"/>
    <w:rsid w:val="00C41940"/>
    <w:rsid w:val="00C4434E"/>
    <w:rsid w:val="00C60B30"/>
    <w:rsid w:val="00CF043C"/>
    <w:rsid w:val="00D44EF3"/>
    <w:rsid w:val="00D9501F"/>
    <w:rsid w:val="00ED451C"/>
    <w:rsid w:val="00F13868"/>
    <w:rsid w:val="00F85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34E"/>
    <w:rPr>
      <w:rFonts w:ascii="Liberation Sans" w:hAnsi="Liberation Sans" w:cs="Arial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1</Pages>
  <Words>1</Words>
  <Characters>10</Characters>
  <Application>Microsoft Office Outlook</Application>
  <DocSecurity>0</DocSecurity>
  <Lines>0</Lines>
  <Paragraphs>0</Paragraphs>
  <ScaleCrop>false</ScaleCrop>
  <Company>ZZZ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</dc:title>
  <dc:subject/>
  <dc:creator>JLAutoBuild</dc:creator>
  <cp:keywords/>
  <dc:description/>
  <cp:lastModifiedBy>JLAutoBuild</cp:lastModifiedBy>
  <cp:revision>3</cp:revision>
  <dcterms:created xsi:type="dcterms:W3CDTF">2024-06-07T17:05:00Z</dcterms:created>
  <dcterms:modified xsi:type="dcterms:W3CDTF">2024-06-07T17:11:00Z</dcterms:modified>
</cp:coreProperties>
</file>